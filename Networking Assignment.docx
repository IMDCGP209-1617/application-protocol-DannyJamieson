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GB"/>
        </w:rPr>
        <w:id w:val="481952454"/>
        <w:docPartObj>
          <w:docPartGallery w:val="Cover Pages"/>
          <w:docPartUnique/>
        </w:docPartObj>
      </w:sdtPr>
      <w:sdtEndPr>
        <w:rPr>
          <w:color w:val="E6EED5" w:themeColor="accent3" w:themeTint="3F"/>
          <w:sz w:val="72"/>
          <w:szCs w:val="7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F357C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357C6" w:rsidRDefault="00F357C6" w:rsidP="00313CA9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357C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357C6" w:rsidRDefault="00B25D4A" w:rsidP="00B25D4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Networking</w:t>
                    </w:r>
                  </w:p>
                </w:sdtContent>
              </w:sdt>
            </w:tc>
          </w:tr>
          <w:tr w:rsidR="00F357C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57C6" w:rsidRDefault="00B25D4A" w:rsidP="00B25D4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Internet Chat Service</w:t>
                    </w:r>
                  </w:p>
                </w:tc>
              </w:sdtContent>
            </w:sdt>
          </w:tr>
        </w:tbl>
        <w:p w:rsidR="00F357C6" w:rsidRDefault="00F357C6"/>
        <w:p w:rsidR="00F357C6" w:rsidRDefault="00F357C6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F357C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357C6" w:rsidRDefault="00D752E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GB"/>
                      </w:rPr>
                      <w:t>Daniel</w:t>
                    </w:r>
                    <w:r w:rsidR="00B25D4A">
                      <w:rPr>
                        <w:color w:val="4F81BD" w:themeColor="accent1"/>
                        <w:lang w:val="en-GB"/>
                      </w:rPr>
                      <w:t xml:space="preserve"> Jamieson</w:t>
                    </w:r>
                  </w:p>
                </w:sdtContent>
              </w:sdt>
              <w:p w:rsidR="00F357C6" w:rsidRDefault="00F357C6">
                <w:pPr>
                  <w:pStyle w:val="NoSpacing"/>
                  <w:rPr>
                    <w:color w:val="4F81BD" w:themeColor="accent1"/>
                  </w:rPr>
                </w:pPr>
              </w:p>
              <w:p w:rsidR="00F357C6" w:rsidRDefault="00F357C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357C6" w:rsidRDefault="00F357C6"/>
        <w:p w:rsidR="00F357C6" w:rsidRDefault="00F357C6">
          <w:pPr>
            <w:rPr>
              <w:rFonts w:asciiTheme="majorHAnsi" w:eastAsiaTheme="majorEastAsia" w:hAnsiTheme="majorHAnsi" w:cstheme="majorBidi"/>
              <w:color w:val="E6EED5" w:themeColor="accent3" w:themeTint="3F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olor w:val="E6EED5" w:themeColor="accent3" w:themeTint="3F"/>
              <w:sz w:val="72"/>
              <w:szCs w:val="72"/>
            </w:rPr>
            <w:br w:type="page"/>
          </w:r>
        </w:p>
      </w:sdtContent>
    </w:sdt>
    <w:p w:rsidR="001F6BA8" w:rsidRDefault="001F6BA8" w:rsidP="006F4D52">
      <w:pPr>
        <w:jc w:val="center"/>
        <w:rPr>
          <w:sz w:val="28"/>
          <w:u w:val="singl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61044788"/>
        <w:docPartObj>
          <w:docPartGallery w:val="Table of Contents"/>
          <w:docPartUnique/>
        </w:docPartObj>
      </w:sdtPr>
      <w:sdtContent>
        <w:p w:rsidR="001F6BA8" w:rsidRDefault="001F6BA8">
          <w:pPr>
            <w:pStyle w:val="TOCHeading"/>
          </w:pPr>
          <w:r>
            <w:t>Contents</w:t>
          </w:r>
        </w:p>
        <w:p w:rsidR="00C52BD4" w:rsidRDefault="00B954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1F6BA8">
            <w:instrText xml:space="preserve"> TOC \o "1-3" \h \z \u </w:instrText>
          </w:r>
          <w:r>
            <w:fldChar w:fldCharType="separate"/>
          </w:r>
          <w:hyperlink w:anchor="_Toc467494194" w:history="1">
            <w:r w:rsidR="00C52BD4" w:rsidRPr="00884DCB">
              <w:rPr>
                <w:rStyle w:val="Hyperlink"/>
                <w:noProof/>
              </w:rPr>
              <w:t>Introduction</w:t>
            </w:r>
            <w:r w:rsidR="00C52BD4">
              <w:rPr>
                <w:noProof/>
                <w:webHidden/>
              </w:rPr>
              <w:tab/>
            </w:r>
            <w:r w:rsidR="00C52BD4">
              <w:rPr>
                <w:noProof/>
                <w:webHidden/>
              </w:rPr>
              <w:fldChar w:fldCharType="begin"/>
            </w:r>
            <w:r w:rsidR="00C52BD4">
              <w:rPr>
                <w:noProof/>
                <w:webHidden/>
              </w:rPr>
              <w:instrText xml:space="preserve"> PAGEREF _Toc467494194 \h </w:instrText>
            </w:r>
            <w:r w:rsidR="00C52BD4">
              <w:rPr>
                <w:noProof/>
                <w:webHidden/>
              </w:rPr>
            </w:r>
            <w:r w:rsidR="00C52BD4">
              <w:rPr>
                <w:noProof/>
                <w:webHidden/>
              </w:rPr>
              <w:fldChar w:fldCharType="separate"/>
            </w:r>
            <w:r w:rsidR="00C52BD4">
              <w:rPr>
                <w:noProof/>
                <w:webHidden/>
              </w:rPr>
              <w:t>3</w:t>
            </w:r>
            <w:r w:rsidR="00C52BD4">
              <w:rPr>
                <w:noProof/>
                <w:webHidden/>
              </w:rPr>
              <w:fldChar w:fldCharType="end"/>
            </w:r>
          </w:hyperlink>
        </w:p>
        <w:p w:rsidR="00C52BD4" w:rsidRDefault="00C52B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195" w:history="1">
            <w:r w:rsidRPr="00884DCB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4" w:rsidRDefault="00C52B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196" w:history="1">
            <w:r w:rsidRPr="00884DCB">
              <w:rPr>
                <w:rStyle w:val="Hyperlink"/>
                <w:noProof/>
              </w:rPr>
              <w:t>Lobby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4" w:rsidRDefault="00C52B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197" w:history="1">
            <w:r w:rsidRPr="00884DCB">
              <w:rPr>
                <w:rStyle w:val="Hyperlink"/>
                <w:noProof/>
              </w:rPr>
              <w:t>Sending a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4" w:rsidRDefault="00C52B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198" w:history="1">
            <w:r w:rsidRPr="00884DCB">
              <w:rPr>
                <w:rStyle w:val="Hyperlink"/>
                <w:noProof/>
              </w:rPr>
              <w:t>General Client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4" w:rsidRDefault="00C52B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199" w:history="1">
            <w:r w:rsidRPr="00884DCB">
              <w:rPr>
                <w:rStyle w:val="Hyperlink"/>
                <w:noProof/>
              </w:rPr>
              <w:t>Logging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4" w:rsidRDefault="00C52B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0" w:history="1">
            <w:r w:rsidRPr="00884DCB">
              <w:rPr>
                <w:rStyle w:val="Hyperlink"/>
                <w:noProof/>
              </w:rPr>
              <w:t>Creating a chat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4" w:rsidRDefault="00C52B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1" w:history="1">
            <w:r w:rsidRPr="00884DCB">
              <w:rPr>
                <w:rStyle w:val="Hyperlink"/>
                <w:noProof/>
              </w:rPr>
              <w:t>Joining a chat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4" w:rsidRDefault="00C52B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2" w:history="1">
            <w:r w:rsidRPr="00884DCB">
              <w:rPr>
                <w:rStyle w:val="Hyperlink"/>
                <w:noProof/>
              </w:rPr>
              <w:t>Sending a private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4" w:rsidRDefault="00C52B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3" w:history="1">
            <w:r w:rsidRPr="00884DCB">
              <w:rPr>
                <w:rStyle w:val="Hyperlink"/>
                <w:noProof/>
              </w:rPr>
              <w:t>In-chat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4" w:rsidRDefault="00C52B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4" w:history="1">
            <w:r w:rsidRPr="00884DCB">
              <w:rPr>
                <w:rStyle w:val="Hyperlink"/>
                <w:noProof/>
              </w:rPr>
              <w:t>Leaving a chat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4" w:rsidRDefault="00C52B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5" w:history="1">
            <w:r w:rsidRPr="00884DCB">
              <w:rPr>
                <w:rStyle w:val="Hyperlink"/>
                <w:noProof/>
              </w:rPr>
              <w:t>Blocking 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4" w:rsidRDefault="00C52B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6" w:history="1">
            <w:r w:rsidRPr="00884DCB">
              <w:rPr>
                <w:rStyle w:val="Hyperlink"/>
                <w:noProof/>
              </w:rPr>
              <w:t>Logging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4" w:rsidRDefault="00C52B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7" w:history="1">
            <w:r w:rsidRPr="00884DCB">
              <w:rPr>
                <w:rStyle w:val="Hyperlink"/>
                <w:noProof/>
              </w:rPr>
              <w:t>Administrative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4" w:rsidRDefault="00C52B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8" w:history="1">
            <w:r w:rsidRPr="00884DCB">
              <w:rPr>
                <w:rStyle w:val="Hyperlink"/>
                <w:noProof/>
              </w:rPr>
              <w:t>Kicking a user out of the chat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4" w:rsidRDefault="00C52B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09" w:history="1">
            <w:r w:rsidRPr="00884DCB">
              <w:rPr>
                <w:rStyle w:val="Hyperlink"/>
                <w:noProof/>
              </w:rPr>
              <w:t>Adding a user to chat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4" w:rsidRDefault="00C52B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10" w:history="1">
            <w:r w:rsidRPr="00884DCB">
              <w:rPr>
                <w:rStyle w:val="Hyperlink"/>
                <w:noProof/>
              </w:rPr>
              <w:t>Timeout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4" w:rsidRDefault="00C52B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494211" w:history="1">
            <w:r w:rsidRPr="00884DC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BA8" w:rsidRDefault="00B9545D">
          <w:r>
            <w:fldChar w:fldCharType="end"/>
          </w:r>
        </w:p>
      </w:sdtContent>
    </w:sdt>
    <w:p w:rsidR="001F6BA8" w:rsidRDefault="001F6BA8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6F4D52" w:rsidRDefault="001F6BA8" w:rsidP="001F6BA8">
      <w:pPr>
        <w:pStyle w:val="Heading1"/>
      </w:pPr>
      <w:bookmarkStart w:id="0" w:name="_Toc467494194"/>
      <w:r>
        <w:lastRenderedPageBreak/>
        <w:t>Introduction</w:t>
      </w:r>
      <w:bookmarkEnd w:id="0"/>
    </w:p>
    <w:p w:rsidR="006F4D52" w:rsidRDefault="00B25D4A" w:rsidP="00B25D4A">
      <w:r>
        <w:t>This document will outline</w:t>
      </w:r>
      <w:r w:rsidR="00B938C4">
        <w:t xml:space="preserve"> </w:t>
      </w:r>
      <w:r w:rsidR="003A3533">
        <w:t xml:space="preserve">an </w:t>
      </w:r>
      <w:r w:rsidR="00B938C4">
        <w:t>internet protocol</w:t>
      </w:r>
      <w:r w:rsidR="003A3533">
        <w:t xml:space="preserve"> for a chat service.</w:t>
      </w:r>
      <w:r w:rsidR="003B69B0">
        <w:t xml:space="preserve"> The service will provide a communication channel between users, and include multiple users </w:t>
      </w:r>
      <w:r w:rsidR="00B53A60">
        <w:t>in a single channel. The user that</w:t>
      </w:r>
      <w:r w:rsidR="003B69B0">
        <w:t xml:space="preserve"> create</w:t>
      </w:r>
      <w:r w:rsidR="00B53A60">
        <w:t xml:space="preserve">s the chat room </w:t>
      </w:r>
      <w:r w:rsidR="003B69B0">
        <w:t>become</w:t>
      </w:r>
      <w:r w:rsidR="00B53A60">
        <w:t>s</w:t>
      </w:r>
      <w:r w:rsidR="003B69B0">
        <w:t xml:space="preserve"> the operator of the channel with administrative control</w:t>
      </w:r>
      <w:r w:rsidR="00B53A60">
        <w:t>,</w:t>
      </w:r>
      <w:r w:rsidR="003B69B0">
        <w:t xml:space="preserve"> and</w:t>
      </w:r>
      <w:r w:rsidR="00B53A60">
        <w:t xml:space="preserve"> has additional commands that other</w:t>
      </w:r>
      <w:r w:rsidR="003B69B0">
        <w:t xml:space="preserve"> user</w:t>
      </w:r>
      <w:r w:rsidR="00B53A60">
        <w:t>s</w:t>
      </w:r>
      <w:r w:rsidR="003B69B0">
        <w:t xml:space="preserve"> </w:t>
      </w:r>
      <w:r w:rsidR="00B53A60">
        <w:t xml:space="preserve">of </w:t>
      </w:r>
      <w:r w:rsidR="003B69B0">
        <w:t>the channel</w:t>
      </w:r>
      <w:r w:rsidR="00B53A60">
        <w:t xml:space="preserve"> do</w:t>
      </w:r>
      <w:r w:rsidR="00983D6D">
        <w:t xml:space="preserve"> not have</w:t>
      </w:r>
      <w:r w:rsidR="003B69B0">
        <w:t>.</w:t>
      </w:r>
      <w:r w:rsidR="00983D6D">
        <w:t xml:space="preserve"> Some additional features of this document may be influenced by sections from the Internet Relay Chat </w:t>
      </w:r>
      <w:r w:rsidR="00983D6D">
        <w:rPr>
          <w:rStyle w:val="selectable"/>
        </w:rPr>
        <w:t>("RFC 2812 - Internet Relay Chat: Client Protocol") online help page.</w:t>
      </w:r>
    </w:p>
    <w:p w:rsidR="00983D6D" w:rsidRDefault="00983D6D" w:rsidP="00983D6D">
      <w:pPr>
        <w:pStyle w:val="Heading1"/>
      </w:pPr>
      <w:bookmarkStart w:id="1" w:name="_Toc467494195"/>
      <w:r>
        <w:t>Users</w:t>
      </w:r>
      <w:bookmarkEnd w:id="1"/>
    </w:p>
    <w:p w:rsidR="00087A13" w:rsidRDefault="002102F9" w:rsidP="00983D6D">
      <w:r>
        <w:t xml:space="preserve">Upon joining the server, the client must log in or sign up as a </w:t>
      </w:r>
      <w:r w:rsidR="00E64C3B">
        <w:t xml:space="preserve">new </w:t>
      </w:r>
      <w:r>
        <w:t>user in order to access the chat rooms. Usernames must consist of more than 5 characters</w:t>
      </w:r>
      <w:r w:rsidR="00F55E4C">
        <w:t>,</w:t>
      </w:r>
      <w:r>
        <w:t xml:space="preserve"> but cannot include </w:t>
      </w:r>
      <w:r w:rsidR="00AC5045">
        <w:t xml:space="preserve">spaces, </w:t>
      </w:r>
      <w:r>
        <w:t xml:space="preserve">ASCII </w:t>
      </w:r>
      <w:r w:rsidR="007E6D7B">
        <w:t>p</w:t>
      </w:r>
      <w:r>
        <w:t xml:space="preserve">unctuation </w:t>
      </w:r>
      <w:r w:rsidR="007E6D7B">
        <w:t>or</w:t>
      </w:r>
      <w:r>
        <w:t xml:space="preserve"> symbols</w:t>
      </w:r>
      <w:r w:rsidR="00E64C3B">
        <w:t>,</w:t>
      </w:r>
      <w:r>
        <w:t xml:space="preserve"> as they may be used for commands and text formatting. The user must have a password that must be a minimum of 8 characters </w:t>
      </w:r>
      <w:r w:rsidR="00F55E4C">
        <w:t>long, which</w:t>
      </w:r>
      <w:r w:rsidR="00877427">
        <w:t xml:space="preserve"> may include special characters</w:t>
      </w:r>
      <w:r>
        <w:t>.</w:t>
      </w:r>
    </w:p>
    <w:p w:rsidR="00C207BA" w:rsidRDefault="00087A13" w:rsidP="00087A13">
      <w:pPr>
        <w:pStyle w:val="Heading1"/>
      </w:pPr>
      <w:bookmarkStart w:id="2" w:name="_Toc467494196"/>
      <w:r>
        <w:t>Lobby</w:t>
      </w:r>
      <w:bookmarkEnd w:id="2"/>
    </w:p>
    <w:p w:rsidR="00087A13" w:rsidRDefault="00877427" w:rsidP="00087A13">
      <w:r>
        <w:t>After logging in</w:t>
      </w:r>
      <w:r w:rsidR="00F55E4C">
        <w:t>,</w:t>
      </w:r>
      <w:r>
        <w:t xml:space="preserve"> the u</w:t>
      </w:r>
      <w:r w:rsidR="00087A13">
        <w:t xml:space="preserve">sers </w:t>
      </w:r>
      <w:r>
        <w:t xml:space="preserve">appear in the lobby. From here they </w:t>
      </w:r>
      <w:r w:rsidR="00087A13">
        <w:t xml:space="preserve">can join </w:t>
      </w:r>
      <w:r>
        <w:t xml:space="preserve">or create </w:t>
      </w:r>
      <w:r w:rsidR="00087A13">
        <w:t>a chat room, s</w:t>
      </w:r>
      <w:r>
        <w:t>end a message to a single user</w:t>
      </w:r>
      <w:r w:rsidR="00F55E4C">
        <w:t>,</w:t>
      </w:r>
      <w:r>
        <w:t xml:space="preserve"> </w:t>
      </w:r>
      <w:r w:rsidR="00087A13">
        <w:t>or log out from the main lobby.</w:t>
      </w:r>
      <w:r w:rsidR="00C41851">
        <w:t xml:space="preserve"> In the lobby, the client will receive invitations, and be in a global chat room consisting of everyone else in the lobby.</w:t>
      </w:r>
    </w:p>
    <w:p w:rsidR="00AC5045" w:rsidRDefault="00AC5045" w:rsidP="00AC5045">
      <w:pPr>
        <w:pStyle w:val="Heading1"/>
      </w:pPr>
      <w:bookmarkStart w:id="3" w:name="_Toc467494197"/>
      <w:r>
        <w:t>Sending a Message</w:t>
      </w:r>
      <w:bookmarkEnd w:id="3"/>
    </w:p>
    <w:p w:rsidR="00AC5045" w:rsidRPr="00AC5045" w:rsidRDefault="00AC5045" w:rsidP="00AC5045">
      <w:r>
        <w:t xml:space="preserve">While in a chat room, any input sent without the command prefix will be considered a message and broadcast to all other members of the chat room. </w:t>
      </w:r>
    </w:p>
    <w:p w:rsidR="00087A13" w:rsidRDefault="00087A13" w:rsidP="00087A13">
      <w:pPr>
        <w:pStyle w:val="Heading1"/>
      </w:pPr>
      <w:bookmarkStart w:id="4" w:name="_Toc467494198"/>
      <w:r>
        <w:t>General Client Commands</w:t>
      </w:r>
      <w:bookmarkEnd w:id="4"/>
    </w:p>
    <w:p w:rsidR="00087A13" w:rsidRDefault="00213424" w:rsidP="00087A13">
      <w:r>
        <w:t xml:space="preserve"> All commands are</w:t>
      </w:r>
      <w:r w:rsidR="00087A13">
        <w:t xml:space="preserve"> prefixed with a </w:t>
      </w:r>
      <w:r w:rsidR="00F55E4C">
        <w:t>full stop</w:t>
      </w:r>
      <w:r w:rsidR="00087A13">
        <w:t>, followed immediately by the command w</w:t>
      </w:r>
      <w:r>
        <w:t>ithout a space. The command is</w:t>
      </w:r>
      <w:r w:rsidR="00087A13">
        <w:t xml:space="preserve"> </w:t>
      </w:r>
      <w:r>
        <w:t xml:space="preserve">in </w:t>
      </w:r>
      <w:r w:rsidR="00087A13">
        <w:t>lower case. For example, the comm</w:t>
      </w:r>
      <w:r>
        <w:t>and “Chatroom” would be “.chat</w:t>
      </w:r>
      <w:r w:rsidR="00087A13">
        <w:t xml:space="preserve">room” followed by a space and </w:t>
      </w:r>
      <w:r w:rsidR="007C276D">
        <w:t xml:space="preserve">appropriate </w:t>
      </w:r>
      <w:r w:rsidR="00087A13">
        <w:t xml:space="preserve">parameters. </w:t>
      </w:r>
      <w:r w:rsidR="00C957C9">
        <w:rPr>
          <w:rStyle w:val="selectable"/>
        </w:rPr>
        <w:t>If the input message is not one of the predefined commands, th</w:t>
      </w:r>
      <w:r w:rsidR="00AD0683">
        <w:rPr>
          <w:rStyle w:val="selectable"/>
        </w:rPr>
        <w:t>e server will reply with “Unknown_Command”</w:t>
      </w:r>
      <w:r w:rsidR="00C957C9">
        <w:rPr>
          <w:rStyle w:val="selectable"/>
        </w:rPr>
        <w:t>.</w:t>
      </w:r>
    </w:p>
    <w:p w:rsidR="00087A13" w:rsidRDefault="00087A13" w:rsidP="00087A13">
      <w:pPr>
        <w:pStyle w:val="Heading2"/>
      </w:pPr>
      <w:bookmarkStart w:id="5" w:name="_Toc467494199"/>
      <w:r>
        <w:t>Logging In</w:t>
      </w:r>
      <w:bookmarkEnd w:id="5"/>
    </w:p>
    <w:p w:rsidR="00EE0363" w:rsidRDefault="00BD0C85" w:rsidP="00BD0C85">
      <w:r>
        <w:t xml:space="preserve">If a </w:t>
      </w:r>
      <w:r w:rsidR="00134458">
        <w:t>connected client</w:t>
      </w:r>
      <w:r>
        <w:t xml:space="preserve"> does not have an account, they will need to create</w:t>
      </w:r>
      <w:r w:rsidR="002D203A">
        <w:t xml:space="preserve"> one in order to chat. This can be </w:t>
      </w:r>
      <w:r w:rsidR="00134458">
        <w:t>done using the command “.register Username Password” with the intended username and password. If the username already exists, the server will respond with</w:t>
      </w:r>
      <w:r w:rsidR="00EE0363">
        <w:t xml:space="preserve"> “Username_Already_Taken”</w:t>
      </w:r>
      <w:r w:rsidR="00134458">
        <w:rPr>
          <w:rStyle w:val="selectable"/>
        </w:rPr>
        <w:t>.</w:t>
      </w:r>
      <w:r w:rsidR="00A173A4">
        <w:rPr>
          <w:rStyle w:val="selectable"/>
        </w:rPr>
        <w:t xml:space="preserve"> </w:t>
      </w:r>
      <w:r w:rsidR="000E4FDC">
        <w:rPr>
          <w:rStyle w:val="selectable"/>
        </w:rPr>
        <w:t xml:space="preserve">If the password is not long </w:t>
      </w:r>
      <w:r w:rsidR="00DC0CD1">
        <w:rPr>
          <w:rStyle w:val="selectable"/>
        </w:rPr>
        <w:t xml:space="preserve">or complex </w:t>
      </w:r>
      <w:r w:rsidR="000E4FDC">
        <w:rPr>
          <w:rStyle w:val="selectable"/>
        </w:rPr>
        <w:t xml:space="preserve">enough, then the server will respond with </w:t>
      </w:r>
      <w:r w:rsidR="00EE0363">
        <w:rPr>
          <w:rStyle w:val="selectable"/>
        </w:rPr>
        <w:t>“Weak_Password”</w:t>
      </w:r>
      <w:r w:rsidR="000E4FDC">
        <w:rPr>
          <w:rStyle w:val="selectable"/>
        </w:rPr>
        <w:t>.</w:t>
      </w:r>
      <w:r w:rsidR="00EE0363">
        <w:rPr>
          <w:rStyle w:val="selectable"/>
        </w:rPr>
        <w:t xml:space="preserve"> </w:t>
      </w:r>
    </w:p>
    <w:p w:rsidR="00087A13" w:rsidRDefault="00134458" w:rsidP="00087A13">
      <w:r>
        <w:t>If a connected client already has an account on the server then they c</w:t>
      </w:r>
      <w:r w:rsidR="00F55E4C">
        <w:t>an log in using the command “</w:t>
      </w:r>
      <w:r w:rsidR="00BD0C85">
        <w:t>.login Username Password</w:t>
      </w:r>
      <w:r>
        <w:t xml:space="preserve">”. If the username does not exist, </w:t>
      </w:r>
      <w:r w:rsidR="000E4FDC">
        <w:t>the</w:t>
      </w:r>
      <w:r>
        <w:t xml:space="preserve"> </w:t>
      </w:r>
      <w:r w:rsidR="000E4FDC">
        <w:t>server</w:t>
      </w:r>
      <w:r>
        <w:t xml:space="preserve"> will reply with </w:t>
      </w:r>
      <w:r w:rsidR="00EE0363">
        <w:t>“Unknown_Username”</w:t>
      </w:r>
      <w:r>
        <w:t xml:space="preserve">. </w:t>
      </w:r>
      <w:r w:rsidR="000E4FDC">
        <w:t xml:space="preserve">If the password is incorrect, the server will respond with </w:t>
      </w:r>
      <w:r w:rsidR="00EE0363">
        <w:t>“Incorrect_Password”</w:t>
      </w:r>
      <w:r w:rsidR="000E4FDC">
        <w:t>.</w:t>
      </w:r>
      <w:r w:rsidR="004B15EC" w:rsidRPr="004B15EC">
        <w:rPr>
          <w:rStyle w:val="selectable"/>
        </w:rPr>
        <w:t xml:space="preserve"> </w:t>
      </w:r>
      <w:r w:rsidR="004B15EC">
        <w:rPr>
          <w:rStyle w:val="selectable"/>
        </w:rPr>
        <w:t>If there are no issues, the server will respond with “Logging_In”.</w:t>
      </w:r>
      <w:r w:rsidR="00EE0363" w:rsidRPr="00EE0363">
        <w:rPr>
          <w:rStyle w:val="selectable"/>
        </w:rPr>
        <w:t xml:space="preserve"> </w:t>
      </w:r>
      <w:r w:rsidR="00EE0363">
        <w:rPr>
          <w:rStyle w:val="selectable"/>
        </w:rPr>
        <w:t>Attempting to log in at any other instance will prompt the server to reply “Already_Logged_In”.</w:t>
      </w:r>
    </w:p>
    <w:p w:rsidR="00087A13" w:rsidRDefault="00F55E4C" w:rsidP="00087A13">
      <w:pPr>
        <w:pStyle w:val="Heading2"/>
      </w:pPr>
      <w:bookmarkStart w:id="6" w:name="_Toc467494200"/>
      <w:r>
        <w:lastRenderedPageBreak/>
        <w:t>C</w:t>
      </w:r>
      <w:r w:rsidR="00087A13">
        <w:t>reating a chat room</w:t>
      </w:r>
      <w:bookmarkEnd w:id="6"/>
    </w:p>
    <w:p w:rsidR="00087A13" w:rsidRDefault="00DC0CD1" w:rsidP="00087A13">
      <w:r>
        <w:t>Once logged in</w:t>
      </w:r>
      <w:r w:rsidR="002E34CA">
        <w:t>to the server, the client can then create a chat room. This is accomplished by using the command</w:t>
      </w:r>
      <w:r>
        <w:t xml:space="preserve"> </w:t>
      </w:r>
      <w:r w:rsidR="002E34CA">
        <w:t>“</w:t>
      </w:r>
      <w:r w:rsidR="00BD0C85">
        <w:t>.chatroom ChatRoomName</w:t>
      </w:r>
      <w:r w:rsidR="002E34CA">
        <w:t>”</w:t>
      </w:r>
      <w:r w:rsidR="00F55E4C">
        <w:t>,</w:t>
      </w:r>
      <w:r w:rsidR="002E34CA">
        <w:t xml:space="preserve"> where ChatRoomName is a single string and </w:t>
      </w:r>
      <w:r w:rsidR="004B15EC">
        <w:t>can contain any ASCII character</w:t>
      </w:r>
      <w:r w:rsidR="002E34CA">
        <w:t xml:space="preserve">. </w:t>
      </w:r>
      <w:r w:rsidR="004B15EC">
        <w:t xml:space="preserve">The server will then reply “Creating_Chatroom”. </w:t>
      </w:r>
      <w:r w:rsidR="002E34CA">
        <w:t xml:space="preserve">If the chat room name already exists, the server will respond with </w:t>
      </w:r>
      <w:r w:rsidR="004B15EC">
        <w:t xml:space="preserve">“Chatroom_Already_Exists”. </w:t>
      </w:r>
    </w:p>
    <w:p w:rsidR="00087A13" w:rsidRDefault="005B4E14" w:rsidP="00087A13">
      <w:pPr>
        <w:pStyle w:val="Heading2"/>
      </w:pPr>
      <w:bookmarkStart w:id="7" w:name="_Toc467494201"/>
      <w:r>
        <w:t>Joining a chat room</w:t>
      </w:r>
      <w:bookmarkEnd w:id="7"/>
    </w:p>
    <w:p w:rsidR="005B4E14" w:rsidRDefault="00F55E4C" w:rsidP="005B4E14">
      <w:r>
        <w:t>In order to join a chat room</w:t>
      </w:r>
      <w:r w:rsidR="002E34CA">
        <w:t xml:space="preserve"> the client will enter the command “</w:t>
      </w:r>
      <w:r w:rsidR="00BD0C85">
        <w:t>.join ChatRoomName</w:t>
      </w:r>
      <w:r w:rsidR="002E34CA">
        <w:t>”</w:t>
      </w:r>
      <w:r>
        <w:t>,</w:t>
      </w:r>
      <w:r w:rsidR="002E34CA">
        <w:t xml:space="preserve"> where ChatRoomName is the name of the chat room. If the chat room does not exist, the server will reply </w:t>
      </w:r>
      <w:r w:rsidR="004B15EC">
        <w:t>“Unknown_Chatroom”. If there are no issues, the server will reply “Joining_Chatroom”.</w:t>
      </w:r>
      <w:r w:rsidR="007B2866">
        <w:t xml:space="preserve"> If a aclient attempts to join a chat room while in another chat room, they will move chat rooms.</w:t>
      </w:r>
    </w:p>
    <w:p w:rsidR="005B4E14" w:rsidRDefault="005B4E14" w:rsidP="005B4E14">
      <w:pPr>
        <w:pStyle w:val="Heading2"/>
      </w:pPr>
      <w:bookmarkStart w:id="8" w:name="_Toc467494202"/>
      <w:r>
        <w:t>Sending a private message</w:t>
      </w:r>
      <w:bookmarkEnd w:id="8"/>
    </w:p>
    <w:p w:rsidR="005B4E14" w:rsidRDefault="002E34CA" w:rsidP="005B4E14">
      <w:r>
        <w:t>To send a private message the client will enter the command “</w:t>
      </w:r>
      <w:r w:rsidR="00BD0C85">
        <w:t>.message Username</w:t>
      </w:r>
      <w:r>
        <w:t>”</w:t>
      </w:r>
      <w:r w:rsidR="006743B5">
        <w:t>,</w:t>
      </w:r>
      <w:r>
        <w:t xml:space="preserve"> where Username is the name of the user that the client wishes to message. </w:t>
      </w:r>
      <w:r w:rsidR="006743B5">
        <w:t>If the user can</w:t>
      </w:r>
      <w:r w:rsidR="00496B4B">
        <w:t xml:space="preserve">not be found, the server will reply with </w:t>
      </w:r>
      <w:r w:rsidR="004B15EC">
        <w:t>“Unknown_User”. Otherwise, the server will respond “Message_Sent”</w:t>
      </w:r>
      <w:r w:rsidR="007B2866">
        <w:t>. This command can be used whenever logged in.</w:t>
      </w:r>
    </w:p>
    <w:p w:rsidR="00BD0C85" w:rsidRDefault="005B4E14" w:rsidP="00BD0C85">
      <w:pPr>
        <w:pStyle w:val="Heading2"/>
      </w:pPr>
      <w:bookmarkStart w:id="9" w:name="_Toc467494203"/>
      <w:r>
        <w:t>In-chat commands</w:t>
      </w:r>
      <w:bookmarkEnd w:id="9"/>
    </w:p>
    <w:p w:rsidR="00570072" w:rsidRPr="00570072" w:rsidRDefault="00570072" w:rsidP="00570072">
      <w:r>
        <w:t>While in a chat room, the following commands can be used in a message to edit the text output for the other users in the chat</w:t>
      </w:r>
      <w:r w:rsidR="00AD0683">
        <w:t xml:space="preserve"> </w:t>
      </w:r>
      <w:r>
        <w:t>room.</w:t>
      </w:r>
    </w:p>
    <w:p w:rsidR="00570072" w:rsidRDefault="00570072" w:rsidP="00BD0C85">
      <w:r>
        <w:t>/b/ BOLD TEXT /-b/</w:t>
      </w:r>
      <w:r>
        <w:br/>
        <w:t>/i/ ITALICS TEXT /</w:t>
      </w:r>
      <w:r w:rsidR="00AD0683">
        <w:t>-</w:t>
      </w:r>
      <w:r>
        <w:t>i/</w:t>
      </w:r>
      <w:r>
        <w:br/>
        <w:t>/u/ UNDERLINED Text /</w:t>
      </w:r>
      <w:r w:rsidR="00AD0683">
        <w:t>-</w:t>
      </w:r>
      <w:r>
        <w:t>u/</w:t>
      </w:r>
    </w:p>
    <w:p w:rsidR="005B4E14" w:rsidRDefault="005B4E14" w:rsidP="005B4E14">
      <w:pPr>
        <w:pStyle w:val="Heading2"/>
      </w:pPr>
      <w:bookmarkStart w:id="10" w:name="_Toc467494204"/>
      <w:r>
        <w:t>Leaving a chat room</w:t>
      </w:r>
      <w:bookmarkEnd w:id="10"/>
    </w:p>
    <w:p w:rsidR="00BD0C85" w:rsidRPr="00BD0C85" w:rsidRDefault="008132A3" w:rsidP="00BD0C85">
      <w:r>
        <w:t>To leave a chat room, the client will enter “</w:t>
      </w:r>
      <w:r w:rsidR="00BD0C85">
        <w:t>.leave</w:t>
      </w:r>
      <w:r w:rsidR="004B15EC">
        <w:t>”. The server will then respond with “Leaving_Chatroom”</w:t>
      </w:r>
      <w:r w:rsidR="00C957C9">
        <w:t>.</w:t>
      </w:r>
      <w:r w:rsidR="004B15EC">
        <w:t xml:space="preserve"> If the command is entered outside of a chat room, the server will respond with “Not_Currently_In_Chatroom”.</w:t>
      </w:r>
    </w:p>
    <w:p w:rsidR="005B4E14" w:rsidRDefault="005B4E14" w:rsidP="005B4E14">
      <w:pPr>
        <w:pStyle w:val="Heading2"/>
      </w:pPr>
      <w:bookmarkStart w:id="11" w:name="_Toc467494205"/>
      <w:r>
        <w:t>Blocking a user</w:t>
      </w:r>
      <w:bookmarkEnd w:id="11"/>
    </w:p>
    <w:p w:rsidR="00496B4B" w:rsidRDefault="00390E0F" w:rsidP="00496B4B">
      <w:r>
        <w:t xml:space="preserve">Blocking a user means </w:t>
      </w:r>
      <w:r w:rsidR="00DE50DE">
        <w:t xml:space="preserve">that </w:t>
      </w:r>
      <w:r>
        <w:t>th</w:t>
      </w:r>
      <w:r w:rsidR="00DE50DE">
        <w:t>e user can</w:t>
      </w:r>
      <w:r w:rsidR="006743B5">
        <w:t>no</w:t>
      </w:r>
      <w:r w:rsidR="00DE50DE">
        <w:t>t contact the client</w:t>
      </w:r>
      <w:r>
        <w:t>.</w:t>
      </w:r>
      <w:r w:rsidR="00DE50DE">
        <w:t xml:space="preserve"> </w:t>
      </w:r>
      <w:r>
        <w:t>In order to block a user,</w:t>
      </w:r>
      <w:r w:rsidR="00DE50DE">
        <w:t xml:space="preserve"> the client will enter </w:t>
      </w:r>
      <w:r w:rsidR="00C957C9">
        <w:t>“</w:t>
      </w:r>
      <w:r w:rsidR="002E34CA">
        <w:t xml:space="preserve">.block </w:t>
      </w:r>
      <w:r w:rsidR="00C957C9">
        <w:t>Username”</w:t>
      </w:r>
      <w:r w:rsidR="00DE50DE">
        <w:t xml:space="preserve">. </w:t>
      </w:r>
      <w:r w:rsidR="00AD0683">
        <w:t>The server will reply with “User_Blocked”. If the user can not be found, the server replies with “Unknown_User”</w:t>
      </w:r>
      <w:r w:rsidR="00DE50DE">
        <w:t xml:space="preserve">. If the user is already blocked, the server will </w:t>
      </w:r>
      <w:r w:rsidR="00AD0683">
        <w:t>reply with “User_Blocked”.</w:t>
      </w:r>
      <w:r w:rsidR="00DE50DE">
        <w:t xml:space="preserve"> </w:t>
      </w:r>
    </w:p>
    <w:p w:rsidR="00496B4B" w:rsidRDefault="00496B4B" w:rsidP="00496B4B">
      <w:pPr>
        <w:pStyle w:val="Heading2"/>
      </w:pPr>
      <w:bookmarkStart w:id="12" w:name="_Toc467494206"/>
      <w:r>
        <w:t>Logging out</w:t>
      </w:r>
      <w:bookmarkEnd w:id="12"/>
    </w:p>
    <w:p w:rsidR="00496B4B" w:rsidRDefault="00D27BC2" w:rsidP="00496B4B">
      <w:r>
        <w:t>T</w:t>
      </w:r>
      <w:r w:rsidR="00C957C9">
        <w:t>he client can input “</w:t>
      </w:r>
      <w:r w:rsidR="00496B4B">
        <w:t>.logout</w:t>
      </w:r>
      <w:r w:rsidR="00C957C9">
        <w:t>” in order to log out.</w:t>
      </w:r>
      <w:r>
        <w:t xml:space="preserve"> </w:t>
      </w:r>
      <w:r w:rsidR="00AD0683">
        <w:t>The socket to the client will be shut down.</w:t>
      </w:r>
      <w:r w:rsidR="00AD0683" w:rsidRPr="00AD0683">
        <w:t xml:space="preserve"> </w:t>
      </w:r>
      <w:r w:rsidR="00AD0683">
        <w:t>This command can be executed at any time.</w:t>
      </w:r>
    </w:p>
    <w:p w:rsidR="005B4E14" w:rsidRDefault="005B4E14" w:rsidP="005B4E14"/>
    <w:p w:rsidR="00C4233E" w:rsidRDefault="005B4E14" w:rsidP="002E34CA">
      <w:pPr>
        <w:pStyle w:val="Heading1"/>
      </w:pPr>
      <w:bookmarkStart w:id="13" w:name="_Toc467494207"/>
      <w:r>
        <w:t>Administrative commands</w:t>
      </w:r>
      <w:bookmarkEnd w:id="13"/>
      <w:r w:rsidR="007B2866" w:rsidRPr="007B2866">
        <w:t xml:space="preserve"> </w:t>
      </w:r>
    </w:p>
    <w:p w:rsidR="002E34CA" w:rsidRPr="002E34CA" w:rsidRDefault="007B2866" w:rsidP="00C4233E">
      <w:r w:rsidRPr="00C4233E">
        <w:t xml:space="preserve">If </w:t>
      </w:r>
      <w:r w:rsidR="00C4233E">
        <w:t>any of the administrative</w:t>
      </w:r>
      <w:r w:rsidRPr="00C4233E">
        <w:t xml:space="preserve"> command</w:t>
      </w:r>
      <w:r w:rsidR="00C4233E">
        <w:t>s</w:t>
      </w:r>
      <w:r w:rsidRPr="00C4233E">
        <w:t xml:space="preserve"> </w:t>
      </w:r>
      <w:r w:rsidR="00C4233E">
        <w:t>are</w:t>
      </w:r>
      <w:r w:rsidRPr="00C4233E">
        <w:t xml:space="preserve"> used outside of the chat room, the server will reply “Not_Currently_In_Chatroom”.</w:t>
      </w:r>
    </w:p>
    <w:p w:rsidR="002E34CA" w:rsidRDefault="002E34CA" w:rsidP="005B4E14"/>
    <w:p w:rsidR="005B4E14" w:rsidRDefault="005B4E14" w:rsidP="005B4E14">
      <w:pPr>
        <w:pStyle w:val="Heading2"/>
      </w:pPr>
      <w:bookmarkStart w:id="14" w:name="_Toc467494208"/>
      <w:r>
        <w:t>Kick</w:t>
      </w:r>
      <w:r w:rsidR="006743B5">
        <w:t>ing a user out of the chat room</w:t>
      </w:r>
      <w:bookmarkEnd w:id="14"/>
    </w:p>
    <w:p w:rsidR="005B4E14" w:rsidRDefault="00570072" w:rsidP="005B4E14">
      <w:r>
        <w:t xml:space="preserve">The administrator of the chat room can </w:t>
      </w:r>
      <w:r w:rsidR="006743B5">
        <w:t>remove a user from the chat room</w:t>
      </w:r>
      <w:r>
        <w:t xml:space="preserve"> by entering “.kick Username”.</w:t>
      </w:r>
      <w:r w:rsidR="00D27BC2">
        <w:t xml:space="preserve"> The server will reply with “Kicking_User” to show request acknowledgement. If the user can not be found, the server replies with “Unknown_User”.</w:t>
      </w:r>
      <w:r w:rsidR="006743B5">
        <w:t xml:space="preserve"> In order for a removed user to rejoin the chat room, the chat room administrator must re-send an invitation to the user.</w:t>
      </w:r>
      <w:r w:rsidR="007B2866">
        <w:t xml:space="preserve"> </w:t>
      </w:r>
    </w:p>
    <w:p w:rsidR="005B4E14" w:rsidRDefault="006743B5" w:rsidP="005B4E14">
      <w:pPr>
        <w:pStyle w:val="Heading2"/>
      </w:pPr>
      <w:bookmarkStart w:id="15" w:name="_Toc467494209"/>
      <w:r>
        <w:t>Adding a u</w:t>
      </w:r>
      <w:r w:rsidR="005B4E14">
        <w:t>ser to chat room</w:t>
      </w:r>
      <w:bookmarkEnd w:id="15"/>
    </w:p>
    <w:p w:rsidR="005B4E14" w:rsidRDefault="00570072" w:rsidP="005B4E14">
      <w:r>
        <w:t xml:space="preserve">The administrator can add another user into the private chat room by using the command “.invite Username”. </w:t>
      </w:r>
      <w:r w:rsidR="00D27BC2">
        <w:t xml:space="preserve">The server will reply with “Inviting_User” for acknowledgement of request. If the user can not be found, the server replies with “Unknown_User” </w:t>
      </w:r>
      <w:r>
        <w:t>This command can only be executed when inside a chat room and will invite the user to the chat room. If the administrator wishes to un-invite the player to the chat room, they will need to enter the command “.uninvite Username”.</w:t>
      </w:r>
      <w:r w:rsidR="00D27BC2">
        <w:t xml:space="preserve"> The server replies with “Uninvited_User” for acknowledgement of the request.</w:t>
      </w:r>
    </w:p>
    <w:p w:rsidR="00570072" w:rsidRDefault="005B4E14" w:rsidP="005B4E14">
      <w:pPr>
        <w:pStyle w:val="Heading2"/>
      </w:pPr>
      <w:bookmarkStart w:id="16" w:name="_Toc467494210"/>
      <w:r>
        <w:t>Timeout</w:t>
      </w:r>
      <w:bookmarkEnd w:id="16"/>
    </w:p>
    <w:p w:rsidR="00983D6D" w:rsidRDefault="00570072" w:rsidP="00B25D4A">
      <w:r>
        <w:t xml:space="preserve">The administrator can kick </w:t>
      </w:r>
      <w:r w:rsidR="00D27BC2">
        <w:t>a user</w:t>
      </w:r>
      <w:r>
        <w:t xml:space="preserve"> for a specified amount of time by using the command “.timeout time Username”.</w:t>
      </w:r>
      <w:r w:rsidR="00D27BC2">
        <w:t xml:space="preserve"> The server will reply with “Kicking_User” to show the server has received the command.</w:t>
      </w:r>
      <w:r>
        <w:t xml:space="preserve"> Time is measured in seconds.</w:t>
      </w:r>
      <w:r w:rsidR="00D27BC2">
        <w:t xml:space="preserve"> After the time has finished, the user is resent an invite to the chat room. </w:t>
      </w:r>
    </w:p>
    <w:p w:rsidR="00983D6D" w:rsidRDefault="00983D6D" w:rsidP="00983D6D">
      <w:pPr>
        <w:pStyle w:val="Heading1"/>
      </w:pPr>
      <w:bookmarkStart w:id="17" w:name="_Toc467494211"/>
      <w:r>
        <w:t>References</w:t>
      </w:r>
      <w:bookmarkEnd w:id="17"/>
    </w:p>
    <w:p w:rsidR="00983D6D" w:rsidRDefault="00983D6D" w:rsidP="00983D6D">
      <w:pPr>
        <w:rPr>
          <w:rStyle w:val="selectable"/>
        </w:rPr>
      </w:pPr>
      <w:r>
        <w:rPr>
          <w:rStyle w:val="selectable"/>
        </w:rPr>
        <w:t xml:space="preserve">"RFC 2812 - Internet Relay Chat: Client Protocol". </w:t>
      </w:r>
      <w:r>
        <w:rPr>
          <w:rStyle w:val="selectable"/>
          <w:i/>
          <w:iCs/>
        </w:rPr>
        <w:t>Tools.ietf.org</w:t>
      </w:r>
      <w:r>
        <w:rPr>
          <w:rStyle w:val="selectable"/>
        </w:rPr>
        <w:t>. N.p., 2016. Web. 17 Nov. 2016.</w:t>
      </w:r>
      <w:r>
        <w:rPr>
          <w:rStyle w:val="selectable"/>
        </w:rPr>
        <w:br/>
        <w:t>("RFC 2812 - Internet Relay Chat: Client Protocol")</w:t>
      </w:r>
    </w:p>
    <w:p w:rsidR="00983D6D" w:rsidRDefault="00983D6D" w:rsidP="00B25D4A"/>
    <w:p w:rsidR="00983D6D" w:rsidRDefault="00983D6D" w:rsidP="00B25D4A"/>
    <w:p w:rsidR="006F4D52" w:rsidRDefault="006F4D52" w:rsidP="006F4D52">
      <w:pPr>
        <w:jc w:val="center"/>
        <w:rPr>
          <w:sz w:val="28"/>
          <w:u w:val="single"/>
        </w:rPr>
      </w:pPr>
    </w:p>
    <w:p w:rsidR="006F4D52" w:rsidRPr="006F4D52" w:rsidRDefault="006F4D52" w:rsidP="006F4D52">
      <w:pPr>
        <w:rPr>
          <w:sz w:val="28"/>
          <w:u w:val="single"/>
        </w:rPr>
      </w:pPr>
    </w:p>
    <w:sectPr w:rsidR="006F4D52" w:rsidRPr="006F4D52" w:rsidSect="001F6BA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A4F" w:rsidRDefault="00B05A4F" w:rsidP="006F4D52">
      <w:pPr>
        <w:spacing w:after="0" w:line="240" w:lineRule="auto"/>
      </w:pPr>
      <w:r>
        <w:separator/>
      </w:r>
    </w:p>
  </w:endnote>
  <w:endnote w:type="continuationSeparator" w:id="1">
    <w:p w:rsidR="00B05A4F" w:rsidRDefault="00B05A4F" w:rsidP="006F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044787"/>
      <w:docPartObj>
        <w:docPartGallery w:val="Page Numbers (Bottom of Page)"/>
        <w:docPartUnique/>
      </w:docPartObj>
    </w:sdtPr>
    <w:sdtContent>
      <w:p w:rsidR="007B2866" w:rsidRDefault="007B2866">
        <w:pPr>
          <w:pStyle w:val="Footer"/>
          <w:jc w:val="right"/>
        </w:pPr>
        <w:fldSimple w:instr=" PAGE   \* MERGEFORMAT ">
          <w:r w:rsidR="00C4233E">
            <w:rPr>
              <w:noProof/>
            </w:rPr>
            <w:t>4</w:t>
          </w:r>
        </w:fldSimple>
      </w:p>
    </w:sdtContent>
  </w:sdt>
  <w:p w:rsidR="007B2866" w:rsidRDefault="007B28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A4F" w:rsidRDefault="00B05A4F" w:rsidP="006F4D52">
      <w:pPr>
        <w:spacing w:after="0" w:line="240" w:lineRule="auto"/>
      </w:pPr>
      <w:r>
        <w:separator/>
      </w:r>
    </w:p>
  </w:footnote>
  <w:footnote w:type="continuationSeparator" w:id="1">
    <w:p w:rsidR="00B05A4F" w:rsidRDefault="00B05A4F" w:rsidP="006F4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866" w:rsidRDefault="007B2866">
    <w:pPr>
      <w:pStyle w:val="Header"/>
    </w:pPr>
    <w:r>
      <w:t>S180676, Daniel Jamieson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5D4A"/>
    <w:rsid w:val="00076DA2"/>
    <w:rsid w:val="00087A13"/>
    <w:rsid w:val="000E4FDC"/>
    <w:rsid w:val="000F1348"/>
    <w:rsid w:val="00134458"/>
    <w:rsid w:val="001F6BA8"/>
    <w:rsid w:val="002022BF"/>
    <w:rsid w:val="002102F9"/>
    <w:rsid w:val="00213424"/>
    <w:rsid w:val="00245D7F"/>
    <w:rsid w:val="00285008"/>
    <w:rsid w:val="002A0B0B"/>
    <w:rsid w:val="002D203A"/>
    <w:rsid w:val="002E34CA"/>
    <w:rsid w:val="00313CA9"/>
    <w:rsid w:val="00345FE6"/>
    <w:rsid w:val="00390E0F"/>
    <w:rsid w:val="003A3533"/>
    <w:rsid w:val="003B69B0"/>
    <w:rsid w:val="003F44F7"/>
    <w:rsid w:val="004003AF"/>
    <w:rsid w:val="00441C50"/>
    <w:rsid w:val="00496B4B"/>
    <w:rsid w:val="004B15EC"/>
    <w:rsid w:val="00570072"/>
    <w:rsid w:val="005755C2"/>
    <w:rsid w:val="005B4E14"/>
    <w:rsid w:val="006743B5"/>
    <w:rsid w:val="006A52D5"/>
    <w:rsid w:val="006F4D52"/>
    <w:rsid w:val="00722ECE"/>
    <w:rsid w:val="007478C3"/>
    <w:rsid w:val="00780DE3"/>
    <w:rsid w:val="007B2866"/>
    <w:rsid w:val="007C276D"/>
    <w:rsid w:val="007E6D7B"/>
    <w:rsid w:val="007F1DE9"/>
    <w:rsid w:val="008132A3"/>
    <w:rsid w:val="00877427"/>
    <w:rsid w:val="00902165"/>
    <w:rsid w:val="00983D6D"/>
    <w:rsid w:val="009F735A"/>
    <w:rsid w:val="00A173A4"/>
    <w:rsid w:val="00A20F9F"/>
    <w:rsid w:val="00AC5045"/>
    <w:rsid w:val="00AD0683"/>
    <w:rsid w:val="00B05A4F"/>
    <w:rsid w:val="00B25D4A"/>
    <w:rsid w:val="00B53A60"/>
    <w:rsid w:val="00B938C4"/>
    <w:rsid w:val="00B9545D"/>
    <w:rsid w:val="00BD0C85"/>
    <w:rsid w:val="00C14F7F"/>
    <w:rsid w:val="00C207BA"/>
    <w:rsid w:val="00C41851"/>
    <w:rsid w:val="00C4233E"/>
    <w:rsid w:val="00C52BD4"/>
    <w:rsid w:val="00C957C9"/>
    <w:rsid w:val="00D1004A"/>
    <w:rsid w:val="00D27BC2"/>
    <w:rsid w:val="00D631BE"/>
    <w:rsid w:val="00D752E4"/>
    <w:rsid w:val="00DC0CD1"/>
    <w:rsid w:val="00DD37F4"/>
    <w:rsid w:val="00DE50DE"/>
    <w:rsid w:val="00E0218A"/>
    <w:rsid w:val="00E64C3B"/>
    <w:rsid w:val="00ED7C65"/>
    <w:rsid w:val="00EE0363"/>
    <w:rsid w:val="00F357C6"/>
    <w:rsid w:val="00F55E4C"/>
    <w:rsid w:val="00F82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AF"/>
  </w:style>
  <w:style w:type="paragraph" w:styleId="Heading1">
    <w:name w:val="heading 1"/>
    <w:basedOn w:val="Normal"/>
    <w:next w:val="Normal"/>
    <w:link w:val="Heading1Char"/>
    <w:uiPriority w:val="9"/>
    <w:qFormat/>
    <w:rsid w:val="001F6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B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B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4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4D52"/>
  </w:style>
  <w:style w:type="paragraph" w:styleId="Footer">
    <w:name w:val="footer"/>
    <w:basedOn w:val="Normal"/>
    <w:link w:val="FooterChar"/>
    <w:uiPriority w:val="99"/>
    <w:unhideWhenUsed/>
    <w:rsid w:val="006F4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D52"/>
  </w:style>
  <w:style w:type="paragraph" w:styleId="NoSpacing">
    <w:name w:val="No Spacing"/>
    <w:link w:val="NoSpacingChar"/>
    <w:uiPriority w:val="1"/>
    <w:qFormat/>
    <w:rsid w:val="001F6B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6BA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F6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BA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F6B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B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F6B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6B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6B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F6BA8"/>
    <w:rPr>
      <w:color w:val="0000FF" w:themeColor="hyperlink"/>
      <w:u w:val="single"/>
    </w:rPr>
  </w:style>
  <w:style w:type="character" w:customStyle="1" w:styleId="selectable">
    <w:name w:val="selectable"/>
    <w:basedOn w:val="DefaultParagraphFont"/>
    <w:rsid w:val="00983D6D"/>
  </w:style>
  <w:style w:type="character" w:customStyle="1" w:styleId="apple-converted-space">
    <w:name w:val="apple-converted-space"/>
    <w:basedOn w:val="DefaultParagraphFont"/>
    <w:rsid w:val="001344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Documents\Basic%20Essay%20Out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7207D-140A-41BC-950E-A6B232351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Essay Outline.dotx</Template>
  <TotalTime>783</TotalTime>
  <Pages>5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Networking</vt:lpstr>
    </vt:vector>
  </TitlesOfParts>
  <Company/>
  <LinksUpToDate>false</LinksUpToDate>
  <CharactersWithSpaces>7860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Networking</dc:title>
  <dc:subject>Internet Chat Service</dc:subject>
  <dc:creator>Daniel Jamieson</dc:creator>
  <cp:lastModifiedBy>Daniel</cp:lastModifiedBy>
  <cp:revision>20</cp:revision>
  <dcterms:created xsi:type="dcterms:W3CDTF">2016-11-15T13:31:00Z</dcterms:created>
  <dcterms:modified xsi:type="dcterms:W3CDTF">2016-11-21T15:55:00Z</dcterms:modified>
</cp:coreProperties>
</file>